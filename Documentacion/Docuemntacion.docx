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A08" w:rsidRDefault="00943A08" w:rsidP="00943A08">
      <w:pPr>
        <w:pStyle w:val="Ttulo"/>
        <w:jc w:val="center"/>
        <w:rPr>
          <w:rFonts w:ascii="Times New Roman" w:hAnsi="Times New Roman" w:cs="Times New Roman"/>
          <w:noProof/>
          <w:color w:val="B01513"/>
          <w:lang w:val="es-ES"/>
        </w:rPr>
      </w:pPr>
      <w:r>
        <w:rPr>
          <w:rFonts w:ascii="Times New Roman" w:hAnsi="Times New Roman" w:cs="Times New Roman"/>
          <w:noProof/>
          <w:color w:val="B01513"/>
          <w:lang w:val="es-ES"/>
        </w:rPr>
        <w:t>Proyecto</w:t>
      </w:r>
      <w:r w:rsidR="00A774F1">
        <w:rPr>
          <w:rFonts w:ascii="Times New Roman" w:hAnsi="Times New Roman" w:cs="Times New Roman"/>
          <w:noProof/>
          <w:color w:val="B01513"/>
          <w:lang w:val="es-ES"/>
        </w:rPr>
        <w:t xml:space="preserve"> Final</w:t>
      </w:r>
    </w:p>
    <w:p w:rsidR="00943A08" w:rsidRDefault="00A774F1" w:rsidP="00943A08">
      <w:pPr>
        <w:pStyle w:val="Ttulo"/>
        <w:jc w:val="center"/>
        <w:rPr>
          <w:rFonts w:ascii="Times New Roman" w:hAnsi="Times New Roman" w:cs="Times New Roman"/>
          <w:noProof/>
          <w:color w:val="B01513"/>
          <w:lang w:val="es-ES"/>
        </w:rPr>
      </w:pPr>
      <w:r>
        <w:rPr>
          <w:rFonts w:ascii="Times New Roman" w:hAnsi="Times New Roman" w:cs="Times New Roman"/>
          <w:noProof/>
          <w:color w:val="B01513"/>
          <w:lang w:val="es-ES"/>
        </w:rPr>
        <w:t xml:space="preserve"> </w:t>
      </w:r>
      <w:r w:rsidRPr="00943A08">
        <w:rPr>
          <w:rFonts w:ascii="Times New Roman" w:hAnsi="Times New Roman" w:cs="Times New Roman"/>
          <w:noProof/>
          <w:color w:val="B01513"/>
          <w:lang w:val="es-ES"/>
        </w:rPr>
        <w:t>ProgramacionWeb</w:t>
      </w:r>
      <w:r>
        <w:rPr>
          <w:rFonts w:ascii="Times New Roman" w:hAnsi="Times New Roman" w:cs="Times New Roman"/>
          <w:noProof/>
          <w:color w:val="B01513"/>
          <w:lang w:val="es-ES"/>
        </w:rPr>
        <w:t xml:space="preserve"> 1 </w:t>
      </w:r>
    </w:p>
    <w:p w:rsidR="00943A08" w:rsidRDefault="00943A08" w:rsidP="00943A08">
      <w:pPr>
        <w:pStyle w:val="Ttulo"/>
        <w:jc w:val="center"/>
        <w:rPr>
          <w:rFonts w:ascii="Times New Roman" w:hAnsi="Times New Roman" w:cs="Times New Roman"/>
          <w:noProof/>
          <w:color w:val="B01513"/>
          <w:lang w:val="es-ES"/>
        </w:rPr>
      </w:pPr>
      <w:r>
        <w:rPr>
          <w:rFonts w:ascii="Times New Roman" w:hAnsi="Times New Roman" w:cs="Times New Roman"/>
          <w:noProof/>
          <w:color w:val="B01513"/>
          <w:lang w:val="es-ES"/>
        </w:rPr>
        <w:t>y</w:t>
      </w:r>
    </w:p>
    <w:p w:rsidR="00827275" w:rsidRPr="00A774F1" w:rsidRDefault="00A774F1" w:rsidP="00943A08">
      <w:pPr>
        <w:pStyle w:val="Ttulo"/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color w:val="B01513"/>
          <w:lang w:val="es-ES"/>
        </w:rPr>
        <w:t xml:space="preserve"> Bases de datos</w:t>
      </w:r>
    </w:p>
    <w:p w:rsidR="00827275" w:rsidRPr="00943A08" w:rsidRDefault="00943A08">
      <w:pPr>
        <w:pStyle w:val="Ttulo1"/>
        <w:rPr>
          <w:rFonts w:ascii="Times New Roman" w:hAnsi="Times New Roman" w:cs="Times New Roman"/>
          <w:noProof/>
          <w:sz w:val="48"/>
          <w:szCs w:val="48"/>
          <w:lang w:val="es-ES"/>
        </w:rPr>
      </w:pPr>
      <w:r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  <w:t xml:space="preserve">Una breve </w:t>
      </w:r>
      <w:r w:rsidR="00A774F1" w:rsidRPr="00943A08"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  <w:t>Introduccion</w:t>
      </w:r>
      <w:r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  <w:t xml:space="preserve"> al documento</w:t>
      </w:r>
    </w:p>
    <w:p w:rsidR="00891688" w:rsidRDefault="00AF1A28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El siguiente trabajo </w:t>
      </w:r>
      <w:r w:rsidR="00B31064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expone </w:t>
      </w:r>
      <w:r w:rsidR="005D041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la solucion a un problema</w:t>
      </w:r>
      <w:r w:rsidR="00CC57B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en concreto</w:t>
      </w:r>
      <w:r w:rsidR="005D041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con el uso de los conocimientos</w:t>
      </w:r>
      <w:r w:rsidR="00B31064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</w:t>
      </w:r>
      <w:r w:rsidR="00CC57B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adquiridos </w:t>
      </w:r>
      <w:r w:rsidR="00B31064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durante  el semestre en las ma</w:t>
      </w:r>
      <w:r w:rsidR="005D041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terias de Programacion 1 y Base</w:t>
      </w:r>
      <w:r w:rsidR="00B31064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de datos</w:t>
      </w:r>
      <w:r w:rsidR="00CC57B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.</w:t>
      </w:r>
      <w:r w:rsidR="00891688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Este documento tiene la funcion de respaldar todas las acciones durante la elaboracion del producto final. </w:t>
      </w:r>
    </w:p>
    <w:p w:rsidR="0038703A" w:rsidRDefault="0038703A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B31064" w:rsidRDefault="00891688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 w:rsidRPr="0038703A">
        <w:rPr>
          <w:rFonts w:ascii="Times New Roman" w:hAnsi="Times New Roman" w:cs="Times New Roman"/>
          <w:noProof/>
          <w:spacing w:val="20"/>
          <w:sz w:val="24"/>
          <w:szCs w:val="24"/>
          <w:highlight w:val="yellow"/>
          <w:lang w:val="es-ES"/>
        </w:rPr>
        <w:t>El trabajo realizado  y el docuemento son con fines meramente educacionales y se prohibe su uso para fines comerciales.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</w:t>
      </w:r>
      <w:r w:rsidR="00CC57B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</w:t>
      </w:r>
    </w:p>
    <w:p w:rsidR="0038703A" w:rsidRDefault="0038703A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943A08" w:rsidRPr="00943A08" w:rsidRDefault="00943A08" w:rsidP="00943A08">
      <w:pPr>
        <w:pStyle w:val="Ttulo1"/>
        <w:rPr>
          <w:rFonts w:ascii="Times New Roman" w:hAnsi="Times New Roman" w:cs="Times New Roman"/>
          <w:noProof/>
          <w:sz w:val="48"/>
          <w:szCs w:val="48"/>
          <w:lang w:val="es-ES"/>
        </w:rPr>
      </w:pPr>
      <w:r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  <w:t>El problema a resolver</w:t>
      </w:r>
    </w:p>
    <w:p w:rsidR="0038703A" w:rsidRDefault="00943A08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El problema que se tiene que resolver de una manera que sat</w:t>
      </w:r>
      <w:r w:rsidR="0038703A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isfaga todas las necesidades es:</w:t>
      </w:r>
    </w:p>
    <w:p w:rsidR="0038703A" w:rsidRDefault="00943A08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“Hacer una pagina que contenga usuarios,  los usuarios  deberan de iniciar session para acceder al contenido de la pagina.</w:t>
      </w:r>
    </w:p>
    <w:p w:rsidR="00943A08" w:rsidRDefault="00943A08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El contenido del website debera ser dinamico  y el contenido de los elementos  de cada pagina sera determinado</w:t>
      </w:r>
      <w:r w:rsidR="0038703A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por una base de datos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” </w:t>
      </w:r>
    </w:p>
    <w:p w:rsidR="0038703A" w:rsidRDefault="0038703A" w:rsidP="0038703A">
      <w:pPr>
        <w:pStyle w:val="Ttulo1"/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</w:pPr>
    </w:p>
    <w:p w:rsidR="0038703A" w:rsidRDefault="0038703A" w:rsidP="0038703A">
      <w:pPr>
        <w:pStyle w:val="Ttulo1"/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</w:pPr>
      <w:r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  <w:t>Analizando la problemática</w:t>
      </w:r>
    </w:p>
    <w:p w:rsidR="007A04A0" w:rsidRDefault="0038703A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El problema 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es muy claro y especifico 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“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una pagina que contenga usuarios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”, “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iniciar session para acceder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”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, </w:t>
      </w:r>
      <w:r w:rsidR="007A04A0" w:rsidRP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“contenido del website debera s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er dinamico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”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,</w:t>
      </w:r>
      <w:r w:rsidR="007A04A0" w:rsidRP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“el contenido de los elementos sera determinado por una base de datos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.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”</w:t>
      </w:r>
    </w:p>
    <w:p w:rsidR="00B31064" w:rsidRDefault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En otras palabras seria : “Crear una pagina web dinamica  , que el contenido de la pagina sea dependiendo los datos de una base de datos  y  el contenido de la pagina solo lo podran ver los usuarios registrados.”</w:t>
      </w:r>
    </w:p>
    <w:p w:rsidR="007A04A0" w:rsidRDefault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7A04A0" w:rsidRDefault="007A04A0" w:rsidP="007A04A0">
      <w:pPr>
        <w:pStyle w:val="Ttulo1"/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</w:pPr>
      <w:r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  <w:t>Herramientas a usar</w:t>
      </w: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7A04A0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Editor de T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exto/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C</w:t>
      </w:r>
      <w:r w:rsidR="007A04A0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odigo:Visual Studio Code 2017</w:t>
      </w:r>
    </w:p>
    <w:p w:rsidR="007A04A0" w:rsidRDefault="007A04A0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Editor de </w:t>
      </w:r>
      <w:r w:rsidR="001273C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G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raficos </w:t>
      </w:r>
      <w:r w:rsidR="001273C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R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asterizados: Photoshop CSS</w:t>
      </w: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Entorno de Desarrollo web : WampServer</w:t>
      </w:r>
    </w:p>
    <w:p w:rsidR="007A04A0" w:rsidRDefault="007A04A0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Systema de </w:t>
      </w:r>
      <w:r w:rsidR="001273C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G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estion de </w:t>
      </w:r>
      <w:r w:rsidR="001273C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B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ases de </w:t>
      </w:r>
      <w:r w:rsidR="001273C3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D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atos: MySQL</w:t>
      </w: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Lenguaje Principal de Programacion : PHP</w:t>
      </w: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Lenguaje de Marcado : HTML5</w:t>
      </w: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Dentro de el editor de Texto/Codigo “Visual Studio Code” sera el corazon de el proyecto , donde se realizara casi todas las tareas</w:t>
      </w:r>
      <w:r w:rsidR="00E9651D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como</w:t>
      </w:r>
      <w:r w:rsidR="00E9651D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…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la  programacion o </w:t>
      </w:r>
      <w:r w:rsidR="00E9651D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el 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etiquetado, ya que ese editor es muy versatil y permite hacer tantas cosas como sea posible al editor. </w:t>
      </w: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Dentro de el editor de Graficos “Photoshop” se realizaran tareas sensillas de edicion de imágenes , converciones a formatos optimizados para tecnologias web, etc…</w:t>
      </w: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lastRenderedPageBreak/>
        <w:t xml:space="preserve">Dentro de nuestro entorno de desarrollo web “WampServer” el cual nos permite simular un servidor </w:t>
      </w:r>
      <w:r w:rsidR="00E9651D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en el cual 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realizaremos las pruebas pertinentes del proyecto y donde veremos el resultado final gracias a esta poderosa herramienta de desarrollo web. </w:t>
      </w:r>
    </w:p>
    <w:p w:rsidR="00E9651D" w:rsidRDefault="00E9651D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E9651D" w:rsidRDefault="00E9651D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El sistema de base de datos a usar sera MySQL  por  varias razones  como el echo que es de codigo abierto y no se nesecita ningun tipo de licencia para operarlo o por el echo de que es el sistema  de gestion de base de datos con  amplia documentacion y sin mencionar que es la mas accesible.</w:t>
      </w:r>
    </w:p>
    <w:p w:rsidR="00E9651D" w:rsidRDefault="00E9651D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E9651D" w:rsidRDefault="00E9651D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E9651D" w:rsidRDefault="00E9651D" w:rsidP="00E9651D">
      <w:pPr>
        <w:pStyle w:val="Ttulo1"/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</w:pPr>
      <w:r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  <w:t>Diagramacion de la base de datos</w:t>
      </w:r>
    </w:p>
    <w:p w:rsidR="00E9651D" w:rsidRDefault="00E9651D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E9651D" w:rsidRDefault="00E9651D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La diagramacion de base de datos usaremos las referencias de un </w:t>
      </w:r>
      <w:r w:rsidR="0028009C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servicio en linea llamado : “MindMeister”.</w:t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La url de donde estar alojado el diagrama para su mejor comprencion es :</w:t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“</w:t>
      </w:r>
      <w:hyperlink r:id="rId10" w:history="1">
        <w:r w:rsidRPr="009E0CA2">
          <w:rPr>
            <w:rStyle w:val="Hipervnculo"/>
            <w:rFonts w:ascii="Times New Roman" w:hAnsi="Times New Roman" w:cs="Times New Roman"/>
            <w:noProof/>
            <w:spacing w:val="20"/>
            <w:sz w:val="24"/>
            <w:szCs w:val="24"/>
            <w:lang w:val="es-ES"/>
          </w:rPr>
          <w:t>https://mm.tt/924328876?t=H6RnfaaryK</w:t>
        </w:r>
      </w:hyperlink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br/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Señalisacion :</w:t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La señal de un marcador(Correcto</w:t>
      </w:r>
      <w:r>
        <w:rPr>
          <w:rFonts w:ascii="Times New Roman" w:hAnsi="Times New Roman" w:cs="Times New Roman" w:hint="eastAsia"/>
          <w:noProof/>
          <w:spacing w:val="20"/>
          <w:sz w:val="24"/>
          <w:szCs w:val="24"/>
          <w:lang w:val="es-ES"/>
        </w:rPr>
        <w:t>|Check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) es una Entidad.</w:t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La se</w:t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419"/>
        </w:rPr>
        <w:t xml:space="preserve">ñal de una estrella indica una relacion y el texto es el tipo de relacion que tiene. </w:t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419"/>
        </w:rPr>
        <w:t>La señal de  un numero “1” indica que dentro de la entidad correspondiente ese atributo es el identificador unico.</w:t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419"/>
        </w:rPr>
        <w:t>La señal de un numero “2” indica que dentro de la entidad correspondiente ese atributo es el identificador foraneo.(Hace referencia a un identificador unico de otra entidad).</w:t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419"/>
        </w:rPr>
        <w:lastRenderedPageBreak/>
        <w:t xml:space="preserve">La señal de precaucion indica que son relaciones que posiblemente puedan cambiar … digamos que no son permanentes  y conforme la elaboracion del proyecto pueden definirse como estaticas o puede que cambien de valor. </w:t>
      </w:r>
    </w:p>
    <w:p w:rsidR="00890135" w:rsidRPr="0028009C" w:rsidRDefault="00890135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419"/>
        </w:rPr>
      </w:pPr>
    </w:p>
    <w:p w:rsidR="00890135" w:rsidRDefault="0028009C" w:rsidP="00E9651D">
      <w:pP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</w:pPr>
      <w:r w:rsidRPr="00890135"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>La tabla de usuario con su relacion con la tabla de Contraseñas</w:t>
      </w:r>
      <w:r w:rsidR="00890135"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>:</w:t>
      </w:r>
    </w:p>
    <w:p w:rsidR="00890135" w:rsidRDefault="00890135" w:rsidP="00E9651D">
      <w:pP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</w:pPr>
    </w:p>
    <w:p w:rsidR="0028009C" w:rsidRDefault="0028009C" w:rsidP="00E9651D">
      <w:pP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4191F6C" wp14:editId="171478D6">
            <wp:extent cx="5410200" cy="3286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35" w:rsidRDefault="00890135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Esta tabla nos indica que un usuario registrado  con  x numero de caracterizticas puede o no tener multiples contraseñas y que estas contraseñas solo podran corresponder a un usuario pero sin embargo esa contraseña no es monopolizada por un usuario , puede llegar el caso en el que 2 usuarios tengan 2 contraselas diferentes pero! Con el mismo valor dentro de las contraseñas. </w:t>
      </w:r>
    </w:p>
    <w:p w:rsidR="00890135" w:rsidRDefault="00890135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890135" w:rsidRDefault="00890135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890135" w:rsidRDefault="00890135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890135" w:rsidRDefault="00890135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890135" w:rsidRDefault="00890135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890135" w:rsidRDefault="00890135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890135" w:rsidRDefault="00890135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890135" w:rsidRDefault="00890135" w:rsidP="00890135">
      <w:pP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</w:pPr>
      <w:r w:rsidRPr="00890135"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 xml:space="preserve">La tabla de </w:t>
      </w:r>
      <w: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>paginas</w:t>
      </w:r>
      <w:r w:rsidRPr="00890135"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 xml:space="preserve"> con su</w:t>
      </w:r>
      <w: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>s</w:t>
      </w:r>
      <w:r w:rsidRPr="00890135"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 xml:space="preserve"> relacion</w:t>
      </w:r>
      <w: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>es</w:t>
      </w:r>
      <w:r w:rsidRPr="00890135"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 xml:space="preserve"> con la tabla de </w:t>
      </w:r>
      <w: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>Contenido y de Galeria</w:t>
      </w:r>
      <w: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>:</w:t>
      </w:r>
    </w:p>
    <w:p w:rsidR="00890135" w:rsidRDefault="00890135" w:rsidP="00890135">
      <w:pPr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74C5EE7" wp14:editId="6513427F">
            <wp:extent cx="5257800" cy="5248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35" w:rsidRDefault="00890135" w:rsidP="00890135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Esta tabla de paginas nos hace referencia a el numero de pagina  y el titulo de la pagina. </w:t>
      </w:r>
    </w:p>
    <w:p w:rsidR="00890135" w:rsidRDefault="00890135" w:rsidP="00890135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Mientras que la relacion de Paginas</w:t>
      </w:r>
      <w:r w:rsidRPr="00890135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Galeria  nos indica que  en “X” pagina existen “Y” cantidad de imágenes acomodadas  como galeria o pertenecientes a galeria.</w:t>
      </w:r>
    </w:p>
    <w:p w:rsidR="00890135" w:rsidRPr="00890135" w:rsidRDefault="00890135" w:rsidP="00890135">
      <w:pPr>
        <w:rPr>
          <w:rFonts w:ascii="Times New Roman" w:hAnsi="Times New Roman" w:cs="Times New Roman" w:hint="eastAsia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lastRenderedPageBreak/>
        <w:t>Y por ultimo la relacion de la Paginas</w:t>
      </w:r>
      <w:r w:rsidRPr="00890135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Contenido nos indica que  para una pagina “X” debe de corresponderle un contenido “Y”</w:t>
      </w:r>
      <w:r w:rsidR="00A4222A"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 y solo un contenido. </w:t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28009C" w:rsidRPr="00A4222A" w:rsidRDefault="0028009C" w:rsidP="00E9651D">
      <w:pPr>
        <w:rPr>
          <w:rFonts w:ascii="Times New Roman" w:hAnsi="Times New Roman" w:cs="Times New Roman"/>
          <w:b/>
          <w:noProof/>
          <w:spacing w:val="20"/>
          <w:sz w:val="28"/>
          <w:szCs w:val="28"/>
          <w:lang w:val="es-419"/>
        </w:rPr>
      </w:pPr>
      <w:r w:rsidRPr="00A4222A">
        <w:rPr>
          <w:rFonts w:ascii="Times New Roman" w:hAnsi="Times New Roman" w:cs="Times New Roman"/>
          <w:b/>
          <w:noProof/>
          <w:spacing w:val="20"/>
          <w:sz w:val="28"/>
          <w:szCs w:val="28"/>
          <w:lang w:val="es-ES"/>
        </w:rPr>
        <w:t>El dise</w:t>
      </w:r>
      <w:r w:rsidR="00A4222A">
        <w:rPr>
          <w:rFonts w:ascii="Times New Roman" w:hAnsi="Times New Roman" w:cs="Times New Roman"/>
          <w:b/>
          <w:noProof/>
          <w:spacing w:val="20"/>
          <w:sz w:val="28"/>
          <w:szCs w:val="28"/>
          <w:lang w:val="es-419"/>
        </w:rPr>
        <w:t>ño de la base de datos completa:</w:t>
      </w:r>
    </w:p>
    <w:p w:rsidR="0028009C" w:rsidRDefault="0028009C" w:rsidP="00E9651D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17443DE" wp14:editId="2ABFC7B4">
            <wp:extent cx="5943600" cy="2402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1D" w:rsidRDefault="00E9651D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Sorendentemente la base de datos solo contiene 5 Entidades y 3 Relaciones.</w:t>
      </w: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En mi no experta opinion  y puede que erronea : es una base de datos sensilla pero muy optima para este caso en particular.  </w:t>
      </w:r>
    </w:p>
    <w:p w:rsidR="00E9651D" w:rsidRDefault="00E9651D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>Talvez durante el desarrollo pueda encontrar maneras de optimizar mas el flujo de datos, pero por el momento es con lo que trabajaremos.</w:t>
      </w: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  <w:t xml:space="preserve">Anotaciones:  --Por el momento ninguna-- </w:t>
      </w:r>
    </w:p>
    <w:p w:rsidR="001273C3" w:rsidRDefault="001273C3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p w:rsidR="00A4222A" w:rsidRDefault="00A4222A" w:rsidP="00A4222A">
      <w:pPr>
        <w:pStyle w:val="Ttulo1"/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</w:pPr>
      <w:r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  <w:lastRenderedPageBreak/>
        <w:t>Diagrama de flujo  Estructuracion Web</w:t>
      </w:r>
      <w:bookmarkStart w:id="0" w:name="_GoBack"/>
      <w:bookmarkEnd w:id="0"/>
      <w:r>
        <w:rPr>
          <w:rFonts w:ascii="Times New Roman" w:hAnsi="Times New Roman" w:cs="Times New Roman"/>
          <w:noProof/>
          <w:color w:val="B01513"/>
          <w:sz w:val="48"/>
          <w:szCs w:val="48"/>
          <w:lang w:val="es-ES"/>
        </w:rPr>
        <w:t xml:space="preserve"> </w:t>
      </w:r>
    </w:p>
    <w:p w:rsidR="00A4222A" w:rsidRDefault="00A4222A" w:rsidP="007A04A0">
      <w:pPr>
        <w:rPr>
          <w:rFonts w:ascii="Times New Roman" w:hAnsi="Times New Roman" w:cs="Times New Roman"/>
          <w:noProof/>
          <w:spacing w:val="20"/>
          <w:sz w:val="24"/>
          <w:szCs w:val="24"/>
          <w:lang w:val="es-ES"/>
        </w:rPr>
      </w:pPr>
    </w:p>
    <w:sectPr w:rsidR="00A4222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330" w:rsidRDefault="00B50330" w:rsidP="00891688">
      <w:pPr>
        <w:spacing w:after="0" w:line="240" w:lineRule="auto"/>
      </w:pPr>
      <w:r>
        <w:separator/>
      </w:r>
    </w:p>
  </w:endnote>
  <w:endnote w:type="continuationSeparator" w:id="0">
    <w:p w:rsidR="00B50330" w:rsidRDefault="00B50330" w:rsidP="0089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91688">
      <w:trPr>
        <w:trHeight w:hRule="exact" w:val="115"/>
        <w:jc w:val="center"/>
      </w:trPr>
      <w:tc>
        <w:tcPr>
          <w:tcW w:w="4686" w:type="dxa"/>
          <w:shd w:val="clear" w:color="auto" w:fill="B01513" w:themeFill="accent1"/>
          <w:tcMar>
            <w:top w:w="0" w:type="dxa"/>
            <w:bottom w:w="0" w:type="dxa"/>
          </w:tcMar>
        </w:tcPr>
        <w:p w:rsidR="00891688" w:rsidRDefault="0089168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B01513" w:themeFill="accent1"/>
          <w:tcMar>
            <w:top w:w="0" w:type="dxa"/>
            <w:bottom w:w="0" w:type="dxa"/>
          </w:tcMar>
        </w:tcPr>
        <w:p w:rsidR="00891688" w:rsidRDefault="00891688">
          <w:pPr>
            <w:pStyle w:val="Encabezado"/>
            <w:jc w:val="right"/>
            <w:rPr>
              <w:caps/>
              <w:sz w:val="18"/>
            </w:rPr>
          </w:pPr>
        </w:p>
      </w:tc>
    </w:tr>
    <w:tr w:rsidR="0089168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4436778AD5F43CD9E5F58F01C255B1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891688" w:rsidRDefault="00943A08" w:rsidP="00943A08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419"/>
                </w:rPr>
                <w:t>Sergio Anastacio Angulo Roesles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91688" w:rsidRDefault="0089168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4A99" w:rsidRPr="00974A99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91688" w:rsidRDefault="00891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330" w:rsidRDefault="00B50330" w:rsidP="00891688">
      <w:pPr>
        <w:spacing w:after="0" w:line="240" w:lineRule="auto"/>
      </w:pPr>
      <w:r>
        <w:separator/>
      </w:r>
    </w:p>
  </w:footnote>
  <w:footnote w:type="continuationSeparator" w:id="0">
    <w:p w:rsidR="00B50330" w:rsidRDefault="00B50330" w:rsidP="00891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A08" w:rsidRDefault="00943A08">
    <w:pPr>
      <w:pStyle w:val="Encabezado"/>
      <w:jc w:val="right"/>
      <w:rPr>
        <w:caps/>
        <w:color w:val="1E5155" w:themeColor="text2"/>
        <w:sz w:val="20"/>
        <w:szCs w:val="20"/>
      </w:rPr>
    </w:pPr>
    <w:r w:rsidRPr="00943A08">
      <w:rPr>
        <w:caps/>
        <w:color w:val="1E5155" w:themeColor="text2"/>
        <w:sz w:val="20"/>
        <w:szCs w:val="20"/>
      </w:rPr>
      <w:t>university of advanced technologies</w:t>
    </w:r>
  </w:p>
  <w:p w:rsidR="00891688" w:rsidRPr="00891688" w:rsidRDefault="00891688">
    <w:pPr>
      <w:pStyle w:val="Encabezado"/>
      <w:jc w:val="right"/>
      <w:rPr>
        <w:caps/>
        <w:color w:val="1E5155" w:themeColor="text2"/>
        <w:sz w:val="20"/>
        <w:szCs w:val="20"/>
        <w:lang w:val="es-419"/>
      </w:rPr>
    </w:pPr>
    <w:sdt>
      <w:sdtPr>
        <w:rPr>
          <w:caps/>
          <w:color w:val="1E5155" w:themeColor="text2"/>
          <w:sz w:val="20"/>
          <w:szCs w:val="20"/>
        </w:rPr>
        <w:alias w:val="Fecha"/>
        <w:tag w:val="Fecha"/>
        <w:id w:val="-304078227"/>
        <w:placeholder>
          <w:docPart w:val="BA9C6086428D4EE6A7AF56AEA0EA5D3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7-13T00:00:00Z">
          <w:dateFormat w:val="d-M-yy"/>
          <w:lid w:val="es-ES"/>
          <w:storeMappedDataAs w:val="dateTime"/>
          <w:calendar w:val="gregorian"/>
        </w:date>
      </w:sdtPr>
      <w:sdtContent>
        <w:r w:rsidR="00943A08">
          <w:rPr>
            <w:caps/>
            <w:color w:val="1E5155" w:themeColor="text2"/>
            <w:sz w:val="20"/>
            <w:szCs w:val="20"/>
            <w:lang w:val="es-ES"/>
          </w:rPr>
          <w:t>13-7-17</w:t>
        </w:r>
      </w:sdtContent>
    </w:sdt>
  </w:p>
  <w:p w:rsidR="00891688" w:rsidRPr="00891688" w:rsidRDefault="00891688">
    <w:pPr>
      <w:pStyle w:val="Encabezado"/>
      <w:jc w:val="center"/>
      <w:rPr>
        <w:color w:val="1E5155" w:themeColor="text2"/>
        <w:sz w:val="20"/>
        <w:szCs w:val="20"/>
        <w:lang w:val="es-419"/>
      </w:rPr>
    </w:pPr>
    <w:sdt>
      <w:sdtPr>
        <w:rPr>
          <w:caps/>
          <w:color w:val="1E5155" w:themeColor="text2"/>
          <w:sz w:val="20"/>
          <w:szCs w:val="20"/>
          <w:lang w:val="es-419"/>
        </w:rPr>
        <w:alias w:val="Título"/>
        <w:tag w:val=""/>
        <w:id w:val="-484788024"/>
        <w:placeholder>
          <w:docPart w:val="C3869B3E06C0480DBC93A6A0F1580A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891688">
          <w:rPr>
            <w:caps/>
            <w:color w:val="1E5155" w:themeColor="text2"/>
            <w:sz w:val="20"/>
            <w:szCs w:val="20"/>
            <w:lang w:val="es-419"/>
          </w:rPr>
          <w:t>programacion 1</w:t>
        </w:r>
        <w:r w:rsidR="00943A08">
          <w:rPr>
            <w:caps/>
            <w:color w:val="1E5155" w:themeColor="text2"/>
            <w:sz w:val="20"/>
            <w:szCs w:val="20"/>
            <w:lang w:val="es-419"/>
          </w:rPr>
          <w:t>,</w:t>
        </w:r>
        <w:r w:rsidRPr="00891688">
          <w:rPr>
            <w:caps/>
            <w:color w:val="1E5155" w:themeColor="text2"/>
            <w:sz w:val="20"/>
            <w:szCs w:val="20"/>
            <w:lang w:val="es-419"/>
          </w:rPr>
          <w:t xml:space="preserve"> bases de datos 1</w:t>
        </w:r>
      </w:sdtContent>
    </w:sdt>
  </w:p>
  <w:p w:rsidR="00891688" w:rsidRPr="00891688" w:rsidRDefault="00891688">
    <w:pPr>
      <w:pStyle w:val="Encabezado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F1"/>
    <w:rsid w:val="001273C3"/>
    <w:rsid w:val="0028009C"/>
    <w:rsid w:val="0038703A"/>
    <w:rsid w:val="005D0413"/>
    <w:rsid w:val="00651A41"/>
    <w:rsid w:val="007A04A0"/>
    <w:rsid w:val="00827275"/>
    <w:rsid w:val="00890135"/>
    <w:rsid w:val="00891688"/>
    <w:rsid w:val="00943A08"/>
    <w:rsid w:val="00974A99"/>
    <w:rsid w:val="00A4222A"/>
    <w:rsid w:val="00A774F1"/>
    <w:rsid w:val="00AF1A28"/>
    <w:rsid w:val="00B31064"/>
    <w:rsid w:val="00B50330"/>
    <w:rsid w:val="00CC57B3"/>
    <w:rsid w:val="00E9651D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2F0C9"/>
  <w15:chartTrackingRefBased/>
  <w15:docId w15:val="{2B02FDCE-050B-4D6B-AAD1-002CA101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1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688"/>
  </w:style>
  <w:style w:type="paragraph" w:styleId="Piedepgina">
    <w:name w:val="footer"/>
    <w:basedOn w:val="Normal"/>
    <w:link w:val="PiedepginaCar"/>
    <w:uiPriority w:val="99"/>
    <w:unhideWhenUsed/>
    <w:rsid w:val="00891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688"/>
  </w:style>
  <w:style w:type="character" w:customStyle="1" w:styleId="Textodemarcadordeposicin">
    <w:name w:val="Texto de marcador de posición"/>
    <w:basedOn w:val="Fuentedeprrafopredeter"/>
    <w:uiPriority w:val="99"/>
    <w:semiHidden/>
    <w:rsid w:val="00891688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870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8703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870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mm.tt/924328876?t=H6Rnfaary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choo\AppData\Roaming\Microsoft\Plantillas\Dise&#241;o%20de%20ion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9C6086428D4EE6A7AF56AEA0EA5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A5F8-E100-4CA5-9975-29526F48442A}"/>
      </w:docPartPr>
      <w:docPartBody>
        <w:p w:rsidR="00000000" w:rsidRDefault="00DD2BDC" w:rsidP="00DD2BDC">
          <w:pPr>
            <w:pStyle w:val="BA9C6086428D4EE6A7AF56AEA0EA5D3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C3869B3E06C0480DBC93A6A0F158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517EA-C508-431B-864D-B03133C458F8}"/>
      </w:docPartPr>
      <w:docPartBody>
        <w:p w:rsidR="00000000" w:rsidRDefault="00DD2BDC" w:rsidP="00DD2BDC">
          <w:pPr>
            <w:pStyle w:val="C3869B3E06C0480DBC93A6A0F1580AE3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  <w:docPart>
      <w:docPartPr>
        <w:name w:val="E4436778AD5F43CD9E5F58F01C255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F34B3-1F6E-4C4A-BA72-7729249D507E}"/>
      </w:docPartPr>
      <w:docPartBody>
        <w:p w:rsidR="00000000" w:rsidRDefault="00DD2BDC" w:rsidP="00DD2BDC">
          <w:pPr>
            <w:pStyle w:val="E4436778AD5F43CD9E5F58F01C255B10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DC"/>
    <w:rsid w:val="00453650"/>
    <w:rsid w:val="00D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F16DB822A44440B4E0922EC2415E8D">
    <w:name w:val="0EF16DB822A44440B4E0922EC2415E8D"/>
    <w:rsid w:val="00DD2BDC"/>
  </w:style>
  <w:style w:type="paragraph" w:customStyle="1" w:styleId="97AB023925DE4098B3C0C243A09FF02C">
    <w:name w:val="97AB023925DE4098B3C0C243A09FF02C"/>
    <w:rsid w:val="00DD2BDC"/>
  </w:style>
  <w:style w:type="character" w:customStyle="1" w:styleId="Textodemarcadordeposicin">
    <w:name w:val="Texto de marcador de posición"/>
    <w:basedOn w:val="Fuentedeprrafopredeter"/>
    <w:uiPriority w:val="99"/>
    <w:semiHidden/>
    <w:rsid w:val="00DD2BDC"/>
    <w:rPr>
      <w:color w:val="808080"/>
    </w:rPr>
  </w:style>
  <w:style w:type="paragraph" w:customStyle="1" w:styleId="6FF449C96172413FA296E64411F3AF76">
    <w:name w:val="6FF449C96172413FA296E64411F3AF76"/>
    <w:rsid w:val="00DD2BDC"/>
  </w:style>
  <w:style w:type="paragraph" w:customStyle="1" w:styleId="BA9C6086428D4EE6A7AF56AEA0EA5D3A">
    <w:name w:val="BA9C6086428D4EE6A7AF56AEA0EA5D3A"/>
    <w:rsid w:val="00DD2BDC"/>
  </w:style>
  <w:style w:type="paragraph" w:customStyle="1" w:styleId="C3869B3E06C0480DBC93A6A0F1580AE3">
    <w:name w:val="C3869B3E06C0480DBC93A6A0F1580AE3"/>
    <w:rsid w:val="00DD2BDC"/>
  </w:style>
  <w:style w:type="paragraph" w:customStyle="1" w:styleId="E4436778AD5F43CD9E5F58F01C255B10">
    <w:name w:val="E4436778AD5F43CD9E5F58F01C255B10"/>
    <w:rsid w:val="00DD2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2017-07-13T00:00:00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738D4CC1-75C3-4ACE-8502-0C0BC8C3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271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1, bases de datos 1</dc:title>
  <dc:creator>Sergio Anastacio Angulo Roesles</dc:creator>
  <cp:keywords/>
  <cp:lastModifiedBy>Sergio Anastaci0 Angulo Rosales</cp:lastModifiedBy>
  <cp:revision>1</cp:revision>
  <dcterms:created xsi:type="dcterms:W3CDTF">2017-07-13T02:38:00Z</dcterms:created>
  <dcterms:modified xsi:type="dcterms:W3CDTF">2017-07-13T07:09:00Z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